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34"/>
        <w:gridCol w:w="5946"/>
        <w:gridCol w:w="1428"/>
      </w:tblGrid>
      <w:tr w:rsidR="002B07CD" w14:paraId="26D3BD54" w14:textId="77777777" w:rsidTr="00A245F2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1FE69BF0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6CF8FB76" w14:textId="77777777" w:rsidR="002B07CD" w:rsidRDefault="002B07CD">
            <w:pPr>
              <w:pStyle w:val="Standard1"/>
            </w:pPr>
          </w:p>
        </w:tc>
      </w:tr>
      <w:tr w:rsidR="002B07CD" w14:paraId="6D6FAD5C" w14:textId="77777777" w:rsidTr="00A245F2">
        <w:trPr>
          <w:trHeight w:val="1447"/>
        </w:trPr>
        <w:tc>
          <w:tcPr>
            <w:tcW w:w="0" w:type="auto"/>
            <w:shd w:val="pct10" w:color="auto" w:fill="auto"/>
          </w:tcPr>
          <w:p w14:paraId="241302E1" w14:textId="77777777" w:rsidR="002B07CD" w:rsidRDefault="006D456E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13773F">
              <w:rPr>
                <w:b/>
                <w:sz w:val="40"/>
                <w:u w:val="single"/>
              </w:rPr>
              <w:t>21</w:t>
            </w:r>
          </w:p>
        </w:tc>
        <w:tc>
          <w:tcPr>
            <w:tcW w:w="0" w:type="auto"/>
            <w:shd w:val="pct10" w:color="auto" w:fill="auto"/>
          </w:tcPr>
          <w:p w14:paraId="08623088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39EC8D20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42EED58C" w14:textId="77777777" w:rsidR="00A245F2" w:rsidRPr="00A245F2" w:rsidRDefault="006D456E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Minutes of Meeting </w:t>
            </w:r>
          </w:p>
          <w:p w14:paraId="5F833C4A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8ACDA51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13773F">
              <w:rPr>
                <w:b/>
                <w:sz w:val="24"/>
              </w:rPr>
              <w:t xml:space="preserve"> Oct 10</w:t>
            </w:r>
            <w:r w:rsidR="00C42971">
              <w:rPr>
                <w:b/>
                <w:sz w:val="24"/>
              </w:rPr>
              <w:t>, 2018</w:t>
            </w:r>
          </w:p>
          <w:p w14:paraId="2A4043CC" w14:textId="77777777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C42971">
              <w:rPr>
                <w:b/>
                <w:sz w:val="24"/>
              </w:rPr>
              <w:t xml:space="preserve"> 3pm</w:t>
            </w:r>
          </w:p>
          <w:p w14:paraId="7E75B1F0" w14:textId="77777777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13773F">
              <w:rPr>
                <w:b/>
                <w:sz w:val="24"/>
              </w:rPr>
              <w:t xml:space="preserve"> C418</w:t>
            </w:r>
            <w:r w:rsidR="00C42971">
              <w:rPr>
                <w:b/>
                <w:sz w:val="24"/>
              </w:rPr>
              <w:t xml:space="preserve">, </w:t>
            </w:r>
            <w:r w:rsidR="00C42971" w:rsidRPr="00C42971">
              <w:rPr>
                <w:b/>
                <w:sz w:val="24"/>
              </w:rPr>
              <w:t>George Brown College</w:t>
            </w:r>
          </w:p>
        </w:tc>
        <w:tc>
          <w:tcPr>
            <w:tcW w:w="1428" w:type="dxa"/>
            <w:shd w:val="pct10" w:color="auto" w:fill="auto"/>
          </w:tcPr>
          <w:p w14:paraId="0438334F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B151F8F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468A430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2B07CD" w14:paraId="23A3FFF2" w14:textId="77777777" w:rsidTr="00A245F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705AA039" w14:textId="77777777" w:rsidR="002B07CD" w:rsidRDefault="002B07CD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5FC1AA02" w14:textId="77777777" w:rsidR="002B07CD" w:rsidRDefault="002B07CD">
            <w:pPr>
              <w:pStyle w:val="Standard1"/>
            </w:pPr>
          </w:p>
        </w:tc>
      </w:tr>
      <w:tr w:rsidR="002B07CD" w14:paraId="1696CDB3" w14:textId="77777777" w:rsidTr="00A245F2">
        <w:trPr>
          <w:trHeight w:val="465"/>
        </w:trPr>
        <w:tc>
          <w:tcPr>
            <w:tcW w:w="0" w:type="auto"/>
            <w:gridSpan w:val="2"/>
          </w:tcPr>
          <w:p w14:paraId="659EABFF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1339419D" w14:textId="77777777" w:rsidR="002B07CD" w:rsidRDefault="002B07CD">
            <w:pPr>
              <w:pStyle w:val="Standard1"/>
            </w:pPr>
          </w:p>
        </w:tc>
      </w:tr>
      <w:tr w:rsidR="002B07CD" w14:paraId="144BCB3A" w14:textId="77777777" w:rsidTr="00A245F2">
        <w:trPr>
          <w:trHeight w:val="981"/>
        </w:trPr>
        <w:tc>
          <w:tcPr>
            <w:tcW w:w="0" w:type="auto"/>
          </w:tcPr>
          <w:p w14:paraId="325DFF34" w14:textId="77777777" w:rsidR="002B07CD" w:rsidRDefault="002B07CD">
            <w:bookmarkStart w:id="3" w:name="Attendees" w:colFirst="0" w:colLast="2"/>
            <w:r>
              <w:t>Attendees:</w:t>
            </w:r>
          </w:p>
        </w:tc>
        <w:tc>
          <w:tcPr>
            <w:tcW w:w="0" w:type="auto"/>
          </w:tcPr>
          <w:p w14:paraId="5B144A0D" w14:textId="77777777" w:rsidR="002B07CD" w:rsidRDefault="006D456E">
            <w:pPr>
              <w:pStyle w:val="Standard1"/>
            </w:pPr>
            <w:r>
              <w:t xml:space="preserve">Team member 1:  </w:t>
            </w:r>
            <w:r w:rsidR="0013773F">
              <w:t>Renata Moura</w:t>
            </w:r>
          </w:p>
          <w:p w14:paraId="3469BE99" w14:textId="05DBD3A0" w:rsidR="002B07CD" w:rsidRDefault="0013773F" w:rsidP="00275E67">
            <w:pPr>
              <w:pStyle w:val="Standard1"/>
            </w:pPr>
            <w:r>
              <w:t xml:space="preserve">Team member 2:  </w:t>
            </w:r>
            <w:proofErr w:type="spellStart"/>
            <w:r w:rsidR="008C43AA" w:rsidRPr="008C43AA">
              <w:t>Abdallahman</w:t>
            </w:r>
            <w:proofErr w:type="spellEnd"/>
            <w:r w:rsidR="008C43AA" w:rsidRPr="008C43AA">
              <w:t xml:space="preserve"> Habyarimana</w:t>
            </w:r>
          </w:p>
          <w:p w14:paraId="57C1C04F" w14:textId="77777777" w:rsidR="006D456E" w:rsidRDefault="006D456E" w:rsidP="00C42971">
            <w:pPr>
              <w:pStyle w:val="Standard1"/>
            </w:pPr>
            <w:r>
              <w:t>Team member 3</w:t>
            </w:r>
            <w:r w:rsidR="002B07CD">
              <w:t>:</w:t>
            </w:r>
            <w:r>
              <w:t xml:space="preserve"> </w:t>
            </w:r>
            <w:r w:rsidR="0013773F">
              <w:t>Anushka Aggarwal</w:t>
            </w:r>
          </w:p>
          <w:p w14:paraId="3EFB708A" w14:textId="77777777" w:rsidR="0013773F" w:rsidRDefault="0013773F" w:rsidP="00C42971">
            <w:pPr>
              <w:pStyle w:val="Standard1"/>
            </w:pPr>
            <w:r>
              <w:t>Team member 4:Karanjot Singh</w:t>
            </w:r>
          </w:p>
        </w:tc>
        <w:tc>
          <w:tcPr>
            <w:tcW w:w="1428" w:type="dxa"/>
          </w:tcPr>
          <w:p w14:paraId="4F192FCE" w14:textId="77777777" w:rsidR="002B07CD" w:rsidRDefault="002B07CD">
            <w:pPr>
              <w:pStyle w:val="Standard1"/>
            </w:pPr>
          </w:p>
        </w:tc>
      </w:tr>
      <w:bookmarkEnd w:id="3"/>
      <w:tr w:rsidR="002B07CD" w14:paraId="5A947CC3" w14:textId="77777777" w:rsidTr="00A245F2">
        <w:trPr>
          <w:trHeight w:val="465"/>
        </w:trPr>
        <w:tc>
          <w:tcPr>
            <w:tcW w:w="0" w:type="auto"/>
            <w:gridSpan w:val="2"/>
          </w:tcPr>
          <w:p w14:paraId="3AC03E4C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7C22B55C" w14:textId="77777777" w:rsidR="002B07CD" w:rsidRDefault="002B07CD">
            <w:pPr>
              <w:pStyle w:val="Standard1"/>
            </w:pPr>
          </w:p>
        </w:tc>
      </w:tr>
      <w:tr w:rsidR="002B07CD" w14:paraId="63A7CEFE" w14:textId="77777777" w:rsidTr="00A245F2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D8325E0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B50BE77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14:paraId="4A08C645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BCD88A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CC000C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2AA500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B07CD" w14:paraId="752B17B7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AB13AA" w14:textId="77777777"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1E4F5A" w14:textId="77777777" w:rsidR="002B07CD" w:rsidRDefault="00C42971" w:rsidP="00D115B1">
            <w:pPr>
              <w:pStyle w:val="Standard1"/>
              <w:spacing w:before="120" w:after="120"/>
            </w:pPr>
            <w:r>
              <w:t xml:space="preserve">Work on sprint 2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70D6F" w14:textId="77777777" w:rsidR="002B07CD" w:rsidRDefault="006D456E" w:rsidP="00D115B1">
            <w:pPr>
              <w:pStyle w:val="Standard1"/>
              <w:spacing w:before="120" w:after="120"/>
            </w:pPr>
            <w:r>
              <w:t>ALL</w:t>
            </w:r>
          </w:p>
        </w:tc>
      </w:tr>
      <w:tr w:rsidR="002B07CD" w14:paraId="169A65DD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39B0C2" w14:textId="77777777" w:rsidR="002B07CD" w:rsidRDefault="002B07CD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3EBDE4" w14:textId="77777777" w:rsidR="002B07CD" w:rsidRDefault="006D456E" w:rsidP="00F44F3A">
            <w:pPr>
              <w:pStyle w:val="Standard1"/>
              <w:spacing w:before="120" w:after="12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Project Plan + Team Charter</w:t>
            </w:r>
            <w:r w:rsidR="00C42971">
              <w:rPr>
                <w:rFonts w:ascii="Arial" w:hAnsi="Arial" w:cs="Arial"/>
                <w:color w:val="000000"/>
                <w:shd w:val="clear" w:color="auto" w:fill="FFFFFF"/>
              </w:rPr>
              <w:t xml:space="preserve"> - continuation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07D59B" w14:textId="77777777" w:rsidR="002B07CD" w:rsidRDefault="0013773F" w:rsidP="00F44F3A">
            <w:pPr>
              <w:pStyle w:val="Standard1"/>
              <w:spacing w:before="120" w:after="120"/>
            </w:pPr>
            <w:r>
              <w:t>Renata Moura/ Anushka Aggarwal</w:t>
            </w:r>
          </w:p>
        </w:tc>
      </w:tr>
      <w:tr w:rsidR="002B07CD" w14:paraId="39249D72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429EDC" w14:textId="77777777" w:rsidR="002B07CD" w:rsidRDefault="002B07C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D53403" w14:textId="77777777" w:rsidR="002B07CD" w:rsidRDefault="006D456E" w:rsidP="00F44F3A">
            <w:pPr>
              <w:pStyle w:val="Standard1"/>
              <w:spacing w:before="120" w:after="12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Product Backlog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394BFB" w14:textId="77777777" w:rsidR="002B07CD" w:rsidRDefault="0013773F" w:rsidP="00F44F3A">
            <w:pPr>
              <w:pStyle w:val="Standard1"/>
              <w:spacing w:before="120" w:after="120"/>
            </w:pPr>
            <w:proofErr w:type="spellStart"/>
            <w:r>
              <w:t>Abdal</w:t>
            </w:r>
            <w:proofErr w:type="spellEnd"/>
            <w:r>
              <w:t xml:space="preserve"> Bin </w:t>
            </w:r>
            <w:proofErr w:type="spellStart"/>
            <w:r>
              <w:t>Manaf</w:t>
            </w:r>
            <w:proofErr w:type="spellEnd"/>
          </w:p>
        </w:tc>
      </w:tr>
      <w:tr w:rsidR="002B07CD" w14:paraId="62356290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B90045" w14:textId="77777777" w:rsidR="002B07CD" w:rsidRDefault="002B07CD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4C3972" w14:textId="77777777" w:rsidR="002B07CD" w:rsidRDefault="006D456E" w:rsidP="00F44F3A">
            <w:pPr>
              <w:pStyle w:val="Standard1"/>
              <w:spacing w:before="120" w:after="12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Sprint Backlog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44B736" w14:textId="77777777" w:rsidR="002B07CD" w:rsidRDefault="0013773F" w:rsidP="00F44F3A">
            <w:pPr>
              <w:pStyle w:val="Standard1"/>
              <w:spacing w:before="120" w:after="120"/>
            </w:pPr>
            <w:proofErr w:type="spellStart"/>
            <w:r>
              <w:t>Karanjot</w:t>
            </w:r>
            <w:proofErr w:type="spellEnd"/>
            <w:r>
              <w:t xml:space="preserve"> Singh</w:t>
            </w:r>
          </w:p>
        </w:tc>
      </w:tr>
      <w:tr w:rsidR="002B07CD" w14:paraId="13798F0A" w14:textId="77777777" w:rsidTr="00A245F2">
        <w:trPr>
          <w:trHeight w:val="1992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13273F" w14:textId="77777777"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57C2C" w14:textId="77777777" w:rsidR="002B07CD" w:rsidRDefault="002B07CD" w:rsidP="00F44F3A">
            <w:pPr>
              <w:pStyle w:val="Standard1"/>
              <w:spacing w:before="120" w:after="120"/>
            </w:pPr>
            <w:r>
              <w:t>Date:</w:t>
            </w:r>
            <w:r w:rsidR="006D456E">
              <w:t xml:space="preserve"> </w:t>
            </w:r>
            <w:r w:rsidR="00C42971">
              <w:t>TBD</w:t>
            </w:r>
          </w:p>
          <w:p w14:paraId="2B09671F" w14:textId="77777777" w:rsidR="002B07CD" w:rsidRDefault="002B07CD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C42971">
              <w:t xml:space="preserve">TBD </w:t>
            </w:r>
          </w:p>
          <w:p w14:paraId="22C5E083" w14:textId="77777777" w:rsidR="002B07CD" w:rsidRDefault="002B07CD" w:rsidP="00F44F3A">
            <w:pPr>
              <w:pStyle w:val="Standard1"/>
              <w:spacing w:before="120" w:after="120"/>
            </w:pPr>
            <w:r>
              <w:t>Location:</w:t>
            </w:r>
            <w:r w:rsidR="006D456E">
              <w:t xml:space="preserve"> George Brown </w:t>
            </w:r>
            <w:r w:rsidR="00C42971">
              <w:t>College</w:t>
            </w:r>
          </w:p>
          <w:p w14:paraId="28350428" w14:textId="5D524850" w:rsidR="002B07CD" w:rsidRDefault="002B07CD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C42971">
              <w:t>Pre</w:t>
            </w:r>
            <w:r w:rsidR="0013773F">
              <w:t>pare for the presentation Oct 17</w:t>
            </w:r>
            <w:bookmarkStart w:id="5" w:name="_GoBack"/>
            <w:bookmarkEnd w:id="5"/>
          </w:p>
          <w:p w14:paraId="14ED34B2" w14:textId="77777777" w:rsidR="002B07CD" w:rsidRDefault="002B07CD" w:rsidP="00F44F3A">
            <w:pPr>
              <w:pStyle w:val="Standard1"/>
              <w:spacing w:before="120" w:after="120"/>
            </w:pPr>
          </w:p>
          <w:p w14:paraId="6B0B530C" w14:textId="77777777"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2C7DF104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7693F174" w14:textId="77777777" w:rsidR="0013773F" w:rsidRDefault="0013773F" w:rsidP="0013773F">
            <w:pPr>
              <w:pStyle w:val="Standard1"/>
            </w:pPr>
            <w:r>
              <w:t>Team member 1: Renata Moura</w:t>
            </w:r>
          </w:p>
          <w:p w14:paraId="24A2E887" w14:textId="77777777" w:rsidR="0013773F" w:rsidRDefault="0013773F" w:rsidP="0013773F">
            <w:pPr>
              <w:pStyle w:val="Standard1"/>
            </w:pPr>
            <w:r>
              <w:t xml:space="preserve">Team member 2: </w:t>
            </w:r>
            <w:proofErr w:type="spellStart"/>
            <w:r>
              <w:t>Abdal</w:t>
            </w:r>
            <w:proofErr w:type="spellEnd"/>
            <w:r>
              <w:t xml:space="preserve"> Bin </w:t>
            </w:r>
            <w:proofErr w:type="spellStart"/>
            <w:r>
              <w:t>Manaf</w:t>
            </w:r>
            <w:proofErr w:type="spellEnd"/>
            <w:r>
              <w:t xml:space="preserve">                   </w:t>
            </w:r>
          </w:p>
          <w:p w14:paraId="18BF4069" w14:textId="77777777" w:rsidR="0013773F" w:rsidRDefault="0013773F" w:rsidP="0013773F">
            <w:pPr>
              <w:pStyle w:val="Standard1"/>
            </w:pPr>
            <w:r>
              <w:t>Team member 3: Anushka Aggarwal</w:t>
            </w:r>
          </w:p>
          <w:p w14:paraId="7C16CCEA" w14:textId="77777777" w:rsidR="00C42971" w:rsidRPr="0016291E" w:rsidRDefault="0013773F" w:rsidP="0013773F">
            <w:pPr>
              <w:rPr>
                <w:lang w:val="en-GB"/>
              </w:rPr>
            </w:pPr>
            <w:r>
              <w:t xml:space="preserve">Team member 4: </w:t>
            </w:r>
            <w:proofErr w:type="spellStart"/>
            <w:r>
              <w:t>Karanjot</w:t>
            </w:r>
            <w:proofErr w:type="spellEnd"/>
            <w:r>
              <w:t xml:space="preserve"> Singh</w:t>
            </w:r>
            <w:r w:rsidRPr="0016291E">
              <w:rPr>
                <w:lang w:val="en-GB"/>
              </w:rPr>
              <w:t xml:space="preserve">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C025DF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</w:tbl>
    <w:p w14:paraId="397140DC" w14:textId="77777777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3773F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D456E"/>
    <w:rsid w:val="006F3CD5"/>
    <w:rsid w:val="00702DEC"/>
    <w:rsid w:val="0077361D"/>
    <w:rsid w:val="00783355"/>
    <w:rsid w:val="007C0B2F"/>
    <w:rsid w:val="007D7312"/>
    <w:rsid w:val="007E19F9"/>
    <w:rsid w:val="008029B4"/>
    <w:rsid w:val="00815FE8"/>
    <w:rsid w:val="008A7CFF"/>
    <w:rsid w:val="008C34CB"/>
    <w:rsid w:val="008C43AA"/>
    <w:rsid w:val="0091491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42971"/>
    <w:rsid w:val="00C57E82"/>
    <w:rsid w:val="00C641E4"/>
    <w:rsid w:val="00C73F96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3CF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2018-10-11T18:46:00Z</dcterms:created>
  <dcterms:modified xsi:type="dcterms:W3CDTF">2018-10-11T18:47:00Z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